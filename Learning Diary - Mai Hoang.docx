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6F51" w14:textId="1D360046" w:rsidR="009B2CB8" w:rsidRDefault="003B6530" w:rsidP="00B40CDA">
      <w:pPr>
        <w:pStyle w:val="Asiaotsikko"/>
        <w:rPr>
          <w:lang w:val="en-GB"/>
        </w:rPr>
      </w:pPr>
      <w:bookmarkStart w:id="0" w:name="_Toc169337930"/>
      <w:r>
        <w:rPr>
          <w:lang w:val="en-GB"/>
        </w:rPr>
        <w:t>Part 1</w:t>
      </w:r>
    </w:p>
    <w:bookmarkEnd w:id="0"/>
    <w:p w14:paraId="579B8A18" w14:textId="468D88CD" w:rsidR="000552A8" w:rsidRDefault="000552A8" w:rsidP="00316099">
      <w:pPr>
        <w:spacing w:line="276" w:lineRule="auto"/>
        <w:ind w:left="2610" w:firstLine="0"/>
        <w:rPr>
          <w:lang w:val="en-US" w:eastAsia="en-US"/>
        </w:rPr>
      </w:pPr>
      <w:r w:rsidRPr="000552A8">
        <w:rPr>
          <w:lang w:val="en-US" w:eastAsia="en-US"/>
        </w:rPr>
        <w:t xml:space="preserve">Before taking the course, </w:t>
      </w:r>
      <w:r>
        <w:rPr>
          <w:lang w:val="en-US" w:eastAsia="en-US"/>
        </w:rPr>
        <w:t>I took some free online courses and</w:t>
      </w:r>
      <w:r w:rsidRPr="000552A8">
        <w:rPr>
          <w:lang w:val="en-US" w:eastAsia="en-US"/>
        </w:rPr>
        <w:t xml:space="preserve"> knew a bit about digital services and digitalization. I could understand some related terms and concepts, and I knew a bit about HTML, CSS, and JavaScript language</w:t>
      </w:r>
      <w:r>
        <w:rPr>
          <w:lang w:val="en-US" w:eastAsia="en-US"/>
        </w:rPr>
        <w:t xml:space="preserve">. </w:t>
      </w:r>
      <w:r w:rsidRPr="000552A8">
        <w:rPr>
          <w:lang w:val="en-US" w:eastAsia="en-US"/>
        </w:rPr>
        <w:t>However, to deeply understand this subject, I need to learn more.</w:t>
      </w:r>
    </w:p>
    <w:p w14:paraId="4A70B05B" w14:textId="77777777" w:rsidR="000552A8" w:rsidRDefault="000552A8" w:rsidP="00316099">
      <w:pPr>
        <w:spacing w:line="276" w:lineRule="auto"/>
        <w:ind w:left="2610" w:firstLine="0"/>
        <w:rPr>
          <w:lang w:val="en-US" w:eastAsia="en-US"/>
        </w:rPr>
      </w:pPr>
      <w:r w:rsidRPr="000552A8">
        <w:rPr>
          <w:lang w:val="en-US" w:eastAsia="en-US"/>
        </w:rPr>
        <w:t>After this course, I expect to have a deeper understanding of digital services as well as I can have the ability to code a user web interface. I am interested in coding, especially web interfaces, and I would like to create my own website or even an app in the future. About the grade, like other students, grade 4 or 5 is great to allow me to follow those next related courses. </w:t>
      </w:r>
    </w:p>
    <w:p w14:paraId="446CD5C7" w14:textId="4E6522E3" w:rsidR="00B90607" w:rsidRDefault="000552A8" w:rsidP="00316099">
      <w:pPr>
        <w:spacing w:line="276" w:lineRule="auto"/>
        <w:ind w:left="2610" w:firstLine="0"/>
        <w:rPr>
          <w:lang w:val="en-US" w:eastAsia="en-US"/>
        </w:rPr>
      </w:pPr>
      <w:r w:rsidRPr="000552A8">
        <w:rPr>
          <w:lang w:val="en-US" w:eastAsia="en-US"/>
        </w:rPr>
        <w:t>The biggest obstacle for me is that my house is quite far from the university, so it takes a lot of time to go to the class. Also, I am taking a job while studying and for some days, I can only do the exercise and study at late night, and the next morning’s class is too early for me. Though I cannot attend class often, I always try to complete all exercises on time as well as complete this course best.</w:t>
      </w:r>
    </w:p>
    <w:p w14:paraId="18F84352" w14:textId="55C1EF7F" w:rsidR="00B90607" w:rsidRPr="00DD4893" w:rsidRDefault="00DD4893" w:rsidP="00316099">
      <w:pPr>
        <w:pStyle w:val="ListParagraph"/>
        <w:numPr>
          <w:ilvl w:val="0"/>
          <w:numId w:val="19"/>
        </w:numPr>
        <w:spacing w:line="276" w:lineRule="auto"/>
        <w:rPr>
          <w:lang w:val="en-US" w:eastAsia="en-US"/>
        </w:rPr>
      </w:pPr>
      <w:r w:rsidRPr="00DD4893">
        <w:t>Submission time for three parts of the learning diary is set by the teacher. The first part is submitted before the second-course week, the second is before the second period, and the last part is before the last course week.</w:t>
      </w:r>
    </w:p>
    <w:p w14:paraId="76490B4A" w14:textId="4821CF50" w:rsidR="00DD4893" w:rsidRPr="00DD4893" w:rsidRDefault="00DD4893" w:rsidP="00316099">
      <w:pPr>
        <w:pStyle w:val="ListParagraph"/>
        <w:numPr>
          <w:ilvl w:val="0"/>
          <w:numId w:val="19"/>
        </w:numPr>
        <w:spacing w:line="276" w:lineRule="auto"/>
        <w:rPr>
          <w:lang w:val="en-US" w:eastAsia="en-US"/>
        </w:rPr>
      </w:pPr>
      <w:r w:rsidRPr="00DD4893">
        <w:t>The student recognizes a digital service, knows the basics of user experience, usability and accessibility. Is able to design and develop a web user interface under guidance. The student understands the significance of digital service analysis.</w:t>
      </w:r>
    </w:p>
    <w:p w14:paraId="541B0F5F" w14:textId="4A0576D7" w:rsidR="00DD4893" w:rsidRPr="0033756C" w:rsidRDefault="0033756C" w:rsidP="00316099">
      <w:pPr>
        <w:pStyle w:val="ListParagraph"/>
        <w:numPr>
          <w:ilvl w:val="0"/>
          <w:numId w:val="19"/>
        </w:numPr>
        <w:spacing w:line="276" w:lineRule="auto"/>
        <w:rPr>
          <w:lang w:val="en-US" w:eastAsia="en-US"/>
        </w:rPr>
      </w:pPr>
      <w:r w:rsidRPr="0033756C">
        <w:t>I am not sure what will happen in that situation. However, I guess it will affect severely student’s grades.</w:t>
      </w:r>
    </w:p>
    <w:p w14:paraId="4EAD0586" w14:textId="3D1CC66A" w:rsidR="0033756C" w:rsidRPr="0033756C" w:rsidRDefault="0033756C" w:rsidP="00316099">
      <w:pPr>
        <w:pStyle w:val="ListParagraph"/>
        <w:numPr>
          <w:ilvl w:val="0"/>
          <w:numId w:val="19"/>
        </w:numPr>
        <w:spacing w:line="276" w:lineRule="auto"/>
        <w:rPr>
          <w:lang w:val="en-US" w:eastAsia="en-US"/>
        </w:rPr>
      </w:pPr>
      <w:r>
        <w:t xml:space="preserve">I submit the coursework based on the deadline. </w:t>
      </w:r>
    </w:p>
    <w:p w14:paraId="13F4A5C7" w14:textId="377860FE" w:rsidR="0033756C" w:rsidRPr="0033756C" w:rsidRDefault="0033756C" w:rsidP="00316099">
      <w:pPr>
        <w:pStyle w:val="ListParagraph"/>
        <w:numPr>
          <w:ilvl w:val="0"/>
          <w:numId w:val="19"/>
        </w:numPr>
        <w:spacing w:line="276" w:lineRule="auto"/>
        <w:rPr>
          <w:lang w:val="en-US" w:eastAsia="en-US"/>
        </w:rPr>
      </w:pPr>
      <w:r>
        <w:t>Yes, it is possible to get coursework bonus in grading,</w:t>
      </w:r>
    </w:p>
    <w:p w14:paraId="202DCB8A" w14:textId="7342695D" w:rsidR="0033756C" w:rsidRPr="00E346D7" w:rsidRDefault="00E346D7" w:rsidP="00316099">
      <w:pPr>
        <w:pStyle w:val="ListParagraph"/>
        <w:numPr>
          <w:ilvl w:val="0"/>
          <w:numId w:val="19"/>
        </w:numPr>
        <w:spacing w:line="276" w:lineRule="auto"/>
        <w:rPr>
          <w:lang w:val="en-US" w:eastAsia="en-US"/>
        </w:rPr>
      </w:pPr>
      <w:r w:rsidRPr="00E346D7">
        <w:t>Students, who have completed the course Orientation to Software Engineering with exam grade 3 or higher, or can demonstrate equivalent skills and knowledge in the basics of programming, are eligible to take Java Programming course.</w:t>
      </w:r>
    </w:p>
    <w:sectPr w:rsidR="0033756C" w:rsidRPr="00E346D7" w:rsidSect="009048D3">
      <w:headerReference w:type="default" r:id="rId11"/>
      <w:footerReference w:type="default" r:id="rId12"/>
      <w:pgSz w:w="11906" w:h="16838" w:code="9"/>
      <w:pgMar w:top="567" w:right="851" w:bottom="567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69CF" w14:textId="77777777" w:rsidR="00917B8E" w:rsidRDefault="00917B8E">
      <w:r>
        <w:separator/>
      </w:r>
    </w:p>
    <w:p w14:paraId="74BE2A40" w14:textId="77777777" w:rsidR="00917B8E" w:rsidRDefault="00917B8E"/>
  </w:endnote>
  <w:endnote w:type="continuationSeparator" w:id="0">
    <w:p w14:paraId="2DBE0EF7" w14:textId="77777777" w:rsidR="00917B8E" w:rsidRDefault="00917B8E">
      <w:r>
        <w:continuationSeparator/>
      </w:r>
    </w:p>
    <w:p w14:paraId="6F50E734" w14:textId="77777777" w:rsidR="00917B8E" w:rsidRDefault="00917B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31AD" w14:textId="77777777" w:rsidR="006D3DE6" w:rsidRDefault="006D3DE6" w:rsidP="00DD1ACF">
    <w:pPr>
      <w:pStyle w:val="Footer"/>
      <w:tabs>
        <w:tab w:val="clear" w:pos="4819"/>
        <w:tab w:val="clear" w:pos="9638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F91C" w14:textId="77777777" w:rsidR="00917B8E" w:rsidRDefault="00917B8E">
      <w:r>
        <w:separator/>
      </w:r>
    </w:p>
    <w:p w14:paraId="194D8D01" w14:textId="77777777" w:rsidR="00917B8E" w:rsidRDefault="00917B8E"/>
  </w:footnote>
  <w:footnote w:type="continuationSeparator" w:id="0">
    <w:p w14:paraId="282D3DBD" w14:textId="77777777" w:rsidR="00917B8E" w:rsidRDefault="00917B8E">
      <w:r>
        <w:continuationSeparator/>
      </w:r>
    </w:p>
    <w:p w14:paraId="6AA63919" w14:textId="77777777" w:rsidR="00917B8E" w:rsidRDefault="00917B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A8A9" w14:textId="27ACEB0D" w:rsidR="00AA45AA" w:rsidRPr="00A23CA0" w:rsidRDefault="0076436F" w:rsidP="0016165D">
    <w:pPr>
      <w:pStyle w:val="Header"/>
      <w:rPr>
        <w:b/>
        <w:bCs/>
        <w:lang w:val="en-GB"/>
      </w:rPr>
    </w:pPr>
    <w:r>
      <w:rPr>
        <w:lang w:val="en-GB"/>
      </w:rPr>
      <w:t>Mai Hoang</w:t>
    </w:r>
    <w:r w:rsidR="00A23CA0">
      <w:rPr>
        <w:lang w:val="en-GB"/>
      </w:rPr>
      <w:tab/>
    </w:r>
    <w:r w:rsidR="003B6530">
      <w:rPr>
        <w:b/>
        <w:bCs/>
        <w:lang w:val="en-GB"/>
      </w:rPr>
      <w:t>Learning diary</w:t>
    </w:r>
    <w:r w:rsidR="00A23CA0">
      <w:rPr>
        <w:b/>
        <w:bCs/>
        <w:lang w:val="en-GB"/>
      </w:rPr>
      <w:tab/>
    </w:r>
    <w:r w:rsidR="00A23CA0">
      <w:rPr>
        <w:b/>
        <w:bCs/>
        <w:lang w:val="en-GB"/>
      </w:rPr>
      <w:tab/>
    </w:r>
    <w:r w:rsidR="00A23CA0" w:rsidRPr="00B40CDA">
      <w:fldChar w:fldCharType="begin"/>
    </w:r>
    <w:r w:rsidR="00A23CA0" w:rsidRPr="00B97C20">
      <w:rPr>
        <w:lang w:val="en-GB"/>
      </w:rPr>
      <w:instrText xml:space="preserve"> PAGE </w:instrText>
    </w:r>
    <w:r w:rsidR="00A23CA0" w:rsidRPr="00B40CDA">
      <w:fldChar w:fldCharType="separate"/>
    </w:r>
    <w:r w:rsidR="00A23CA0">
      <w:t>1</w:t>
    </w:r>
    <w:r w:rsidR="00A23CA0" w:rsidRPr="00B40CDA">
      <w:fldChar w:fldCharType="end"/>
    </w:r>
    <w:r w:rsidR="00A23CA0" w:rsidRPr="00B97C20">
      <w:rPr>
        <w:lang w:val="en-GB"/>
      </w:rPr>
      <w:t xml:space="preserve"> (</w:t>
    </w:r>
    <w:r w:rsidR="00A23CA0">
      <w:fldChar w:fldCharType="begin"/>
    </w:r>
    <w:r w:rsidR="00A23CA0" w:rsidRPr="00B97C20">
      <w:rPr>
        <w:lang w:val="en-GB"/>
      </w:rPr>
      <w:instrText xml:space="preserve"> NUMPAGES </w:instrText>
    </w:r>
    <w:r w:rsidR="00A23CA0">
      <w:fldChar w:fldCharType="separate"/>
    </w:r>
    <w:r w:rsidR="00A23CA0">
      <w:t>5</w:t>
    </w:r>
    <w:r w:rsidR="00A23CA0">
      <w:rPr>
        <w:noProof/>
      </w:rPr>
      <w:fldChar w:fldCharType="end"/>
    </w:r>
    <w:r w:rsidR="00A23CA0" w:rsidRPr="00B97C20">
      <w:rPr>
        <w:lang w:val="en-GB"/>
      </w:rPr>
      <w:t>)</w:t>
    </w:r>
  </w:p>
  <w:p w14:paraId="65493156" w14:textId="64C5C1D5" w:rsidR="009B2CB8" w:rsidRPr="00B97C20" w:rsidRDefault="00B40CDA" w:rsidP="00A23CA0">
    <w:pPr>
      <w:pStyle w:val="Header"/>
      <w:rPr>
        <w:lang w:val="en-GB"/>
      </w:rPr>
    </w:pPr>
    <w:r w:rsidRPr="00B97C20">
      <w:rPr>
        <w:lang w:val="en-GB"/>
      </w:rPr>
      <w:tab/>
    </w:r>
    <w:r w:rsidR="009B2CB8" w:rsidRPr="00B97C20">
      <w:rPr>
        <w:lang w:val="en-GB"/>
      </w:rPr>
      <w:tab/>
    </w:r>
    <w:r w:rsidR="0016165D" w:rsidRPr="00B97C20">
      <w:rPr>
        <w:lang w:val="en-GB"/>
      </w:rPr>
      <w:tab/>
    </w:r>
  </w:p>
  <w:p w14:paraId="43F69732" w14:textId="77777777" w:rsidR="009B2CB8" w:rsidRPr="00B97C20" w:rsidRDefault="0070349D" w:rsidP="00B40CDA">
    <w:pPr>
      <w:pStyle w:val="Header"/>
      <w:rPr>
        <w:lang w:val="en-GB"/>
      </w:rPr>
    </w:pPr>
    <w:r w:rsidRPr="00B97C20">
      <w:rPr>
        <w:lang w:val="en-GB"/>
      </w:rPr>
      <w:t>Haaga</w:t>
    </w:r>
    <w:r w:rsidR="009B2CB8" w:rsidRPr="00B97C20">
      <w:rPr>
        <w:lang w:val="en-GB"/>
      </w:rPr>
      <w:t>-</w:t>
    </w:r>
    <w:r w:rsidRPr="00B97C20">
      <w:rPr>
        <w:lang w:val="en-GB"/>
      </w:rPr>
      <w:t xml:space="preserve">Helia </w:t>
    </w:r>
    <w:r w:rsidR="00CE1759" w:rsidRPr="00CE1759">
      <w:rPr>
        <w:lang w:val="en-GB"/>
      </w:rPr>
      <w:t>University of Applied Sciences</w:t>
    </w:r>
  </w:p>
  <w:p w14:paraId="661322AB" w14:textId="77777777" w:rsidR="009B2CB8" w:rsidRPr="00B97C20" w:rsidRDefault="009B2CB8" w:rsidP="00B40CDA">
    <w:pPr>
      <w:pStyle w:val="Header"/>
      <w:rPr>
        <w:lang w:val="en-GB"/>
      </w:rPr>
    </w:pPr>
  </w:p>
  <w:p w14:paraId="0725DB3B" w14:textId="6ED1E1EC" w:rsidR="001423D0" w:rsidRDefault="003B6530" w:rsidP="00B40CDA">
    <w:pPr>
      <w:pStyle w:val="Header"/>
    </w:pPr>
    <w:r>
      <w:rPr>
        <w:lang w:val="en-GB"/>
      </w:rPr>
      <w:t>DIG001IT1AE</w:t>
    </w:r>
    <w:r w:rsidR="002D2166" w:rsidRPr="00B97C20">
      <w:rPr>
        <w:lang w:val="en-GB"/>
      </w:rPr>
      <w:tab/>
    </w:r>
    <w:r>
      <w:t>01</w:t>
    </w:r>
    <w:r w:rsidR="002D2166">
      <w:t>.</w:t>
    </w:r>
    <w:r w:rsidR="0076436F">
      <w:t>0</w:t>
    </w:r>
    <w:r w:rsidR="000552A8">
      <w:t>9</w:t>
    </w:r>
    <w:r w:rsidR="002D2166">
      <w:t>.202</w:t>
    </w:r>
    <w:r w:rsidR="0076436F">
      <w:t>2</w:t>
    </w:r>
  </w:p>
  <w:p w14:paraId="5258297E" w14:textId="77777777" w:rsidR="0034277B" w:rsidRDefault="0034277B" w:rsidP="00B40CDA">
    <w:pPr>
      <w:pStyle w:val="Header"/>
    </w:pPr>
  </w:p>
  <w:p w14:paraId="1B3CB66B" w14:textId="77777777" w:rsidR="0034277B" w:rsidRPr="00B40CDA" w:rsidRDefault="0034277B" w:rsidP="00B40CDA">
    <w:pPr>
      <w:pStyle w:val="Header"/>
    </w:pPr>
  </w:p>
  <w:p w14:paraId="032EF314" w14:textId="77777777" w:rsidR="001423D0" w:rsidRPr="00B40CDA" w:rsidRDefault="001423D0" w:rsidP="00B40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E6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4F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9850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A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48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2F7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5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0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29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F60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C4455"/>
    <w:multiLevelType w:val="singleLevel"/>
    <w:tmpl w:val="67FCAA44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1" w15:restartNumberingAfterBreak="0">
    <w:nsid w:val="30333FBE"/>
    <w:multiLevelType w:val="hybridMultilevel"/>
    <w:tmpl w:val="30C20122"/>
    <w:lvl w:ilvl="0" w:tplc="4CACDA4E">
      <w:start w:val="1"/>
      <w:numFmt w:val="ordinal"/>
      <w:pStyle w:val="Taulukonselite"/>
      <w:lvlText w:val="Taulukko 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2" w15:restartNumberingAfterBreak="0">
    <w:nsid w:val="32FA5FB0"/>
    <w:multiLevelType w:val="hybridMultilevel"/>
    <w:tmpl w:val="C9DEF49A"/>
    <w:lvl w:ilvl="0" w:tplc="6F102858">
      <w:start w:val="1"/>
      <w:numFmt w:val="decimal"/>
      <w:pStyle w:val="Caption"/>
      <w:lvlText w:val="Kuva %1.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488E3DDE"/>
    <w:multiLevelType w:val="multilevel"/>
    <w:tmpl w:val="8546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446522"/>
    <w:multiLevelType w:val="hybridMultilevel"/>
    <w:tmpl w:val="95AEDDAE"/>
    <w:lvl w:ilvl="0" w:tplc="0218AFF4">
      <w:start w:val="1"/>
      <w:numFmt w:val="decimal"/>
      <w:pStyle w:val="Numeroitusivuotsikko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32DD7"/>
    <w:multiLevelType w:val="hybridMultilevel"/>
    <w:tmpl w:val="C6C6556C"/>
    <w:lvl w:ilvl="0" w:tplc="3DD68C02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6" w15:restartNumberingAfterBreak="0">
    <w:nsid w:val="6F3F213E"/>
    <w:multiLevelType w:val="hybridMultilevel"/>
    <w:tmpl w:val="08A2ABEE"/>
    <w:lvl w:ilvl="0" w:tplc="379A5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B109C"/>
    <w:multiLevelType w:val="hybridMultilevel"/>
    <w:tmpl w:val="B5A4C7A0"/>
    <w:lvl w:ilvl="0" w:tplc="3956F1CE">
      <w:start w:val="1"/>
      <w:numFmt w:val="decimal"/>
      <w:lvlText w:val="Taulukko %1."/>
      <w:lvlJc w:val="left"/>
      <w:pPr>
        <w:ind w:left="27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491" w:hanging="360"/>
      </w:pPr>
    </w:lvl>
    <w:lvl w:ilvl="2" w:tplc="040B001B" w:tentative="1">
      <w:start w:val="1"/>
      <w:numFmt w:val="lowerRoman"/>
      <w:lvlText w:val="%3."/>
      <w:lvlJc w:val="right"/>
      <w:pPr>
        <w:ind w:left="4211" w:hanging="180"/>
      </w:pPr>
    </w:lvl>
    <w:lvl w:ilvl="3" w:tplc="040B000F" w:tentative="1">
      <w:start w:val="1"/>
      <w:numFmt w:val="decimal"/>
      <w:lvlText w:val="%4."/>
      <w:lvlJc w:val="left"/>
      <w:pPr>
        <w:ind w:left="4931" w:hanging="360"/>
      </w:pPr>
    </w:lvl>
    <w:lvl w:ilvl="4" w:tplc="040B0019" w:tentative="1">
      <w:start w:val="1"/>
      <w:numFmt w:val="lowerLetter"/>
      <w:lvlText w:val="%5."/>
      <w:lvlJc w:val="left"/>
      <w:pPr>
        <w:ind w:left="5651" w:hanging="360"/>
      </w:pPr>
    </w:lvl>
    <w:lvl w:ilvl="5" w:tplc="040B001B" w:tentative="1">
      <w:start w:val="1"/>
      <w:numFmt w:val="lowerRoman"/>
      <w:lvlText w:val="%6."/>
      <w:lvlJc w:val="right"/>
      <w:pPr>
        <w:ind w:left="6371" w:hanging="180"/>
      </w:pPr>
    </w:lvl>
    <w:lvl w:ilvl="6" w:tplc="040B000F" w:tentative="1">
      <w:start w:val="1"/>
      <w:numFmt w:val="decimal"/>
      <w:lvlText w:val="%7."/>
      <w:lvlJc w:val="left"/>
      <w:pPr>
        <w:ind w:left="7091" w:hanging="360"/>
      </w:pPr>
    </w:lvl>
    <w:lvl w:ilvl="7" w:tplc="040B0019" w:tentative="1">
      <w:start w:val="1"/>
      <w:numFmt w:val="lowerLetter"/>
      <w:lvlText w:val="%8."/>
      <w:lvlJc w:val="left"/>
      <w:pPr>
        <w:ind w:left="7811" w:hanging="360"/>
      </w:pPr>
    </w:lvl>
    <w:lvl w:ilvl="8" w:tplc="040B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8" w15:restartNumberingAfterBreak="0">
    <w:nsid w:val="7E722C70"/>
    <w:multiLevelType w:val="hybridMultilevel"/>
    <w:tmpl w:val="5866CA38"/>
    <w:lvl w:ilvl="0" w:tplc="5D3C2E44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 w16cid:durableId="989138835">
    <w:abstractNumId w:val="13"/>
  </w:num>
  <w:num w:numId="2" w16cid:durableId="725418553">
    <w:abstractNumId w:val="10"/>
  </w:num>
  <w:num w:numId="3" w16cid:durableId="1632443049">
    <w:abstractNumId w:val="12"/>
  </w:num>
  <w:num w:numId="4" w16cid:durableId="1103110244">
    <w:abstractNumId w:val="17"/>
  </w:num>
  <w:num w:numId="5" w16cid:durableId="597905944">
    <w:abstractNumId w:val="11"/>
  </w:num>
  <w:num w:numId="6" w16cid:durableId="2096172914">
    <w:abstractNumId w:val="9"/>
  </w:num>
  <w:num w:numId="7" w16cid:durableId="795637342">
    <w:abstractNumId w:val="7"/>
  </w:num>
  <w:num w:numId="8" w16cid:durableId="742291153">
    <w:abstractNumId w:val="6"/>
  </w:num>
  <w:num w:numId="9" w16cid:durableId="492918795">
    <w:abstractNumId w:val="5"/>
  </w:num>
  <w:num w:numId="10" w16cid:durableId="1276517972">
    <w:abstractNumId w:val="4"/>
  </w:num>
  <w:num w:numId="11" w16cid:durableId="1432703614">
    <w:abstractNumId w:val="8"/>
  </w:num>
  <w:num w:numId="12" w16cid:durableId="1591312036">
    <w:abstractNumId w:val="3"/>
  </w:num>
  <w:num w:numId="13" w16cid:durableId="1792236529">
    <w:abstractNumId w:val="2"/>
  </w:num>
  <w:num w:numId="14" w16cid:durableId="1689865766">
    <w:abstractNumId w:val="1"/>
  </w:num>
  <w:num w:numId="15" w16cid:durableId="718625055">
    <w:abstractNumId w:val="0"/>
  </w:num>
  <w:num w:numId="16" w16cid:durableId="736900961">
    <w:abstractNumId w:val="14"/>
  </w:num>
  <w:num w:numId="17" w16cid:durableId="669211678">
    <w:abstractNumId w:val="16"/>
  </w:num>
  <w:num w:numId="18" w16cid:durableId="751973606">
    <w:abstractNumId w:val="15"/>
  </w:num>
  <w:num w:numId="19" w16cid:durableId="1514807966">
    <w:abstractNumId w:val="1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F"/>
    <w:rsid w:val="00002272"/>
    <w:rsid w:val="0000314F"/>
    <w:rsid w:val="00012FF4"/>
    <w:rsid w:val="00017B03"/>
    <w:rsid w:val="00030128"/>
    <w:rsid w:val="00035A9E"/>
    <w:rsid w:val="00035CF4"/>
    <w:rsid w:val="00046F4A"/>
    <w:rsid w:val="00053443"/>
    <w:rsid w:val="000552A8"/>
    <w:rsid w:val="00067A7E"/>
    <w:rsid w:val="00083D39"/>
    <w:rsid w:val="00086C4A"/>
    <w:rsid w:val="00090D69"/>
    <w:rsid w:val="000A086B"/>
    <w:rsid w:val="000A63F1"/>
    <w:rsid w:val="000B061A"/>
    <w:rsid w:val="000B10AE"/>
    <w:rsid w:val="000B3DA9"/>
    <w:rsid w:val="000C088A"/>
    <w:rsid w:val="000C1B17"/>
    <w:rsid w:val="000C5B8B"/>
    <w:rsid w:val="000C627A"/>
    <w:rsid w:val="000C63C9"/>
    <w:rsid w:val="000D2E7B"/>
    <w:rsid w:val="000D338E"/>
    <w:rsid w:val="000E4C00"/>
    <w:rsid w:val="000F7845"/>
    <w:rsid w:val="001103D8"/>
    <w:rsid w:val="00111C78"/>
    <w:rsid w:val="001161AA"/>
    <w:rsid w:val="00117BE2"/>
    <w:rsid w:val="00140204"/>
    <w:rsid w:val="001423D0"/>
    <w:rsid w:val="00151A36"/>
    <w:rsid w:val="00151E49"/>
    <w:rsid w:val="00156C9C"/>
    <w:rsid w:val="00156FB0"/>
    <w:rsid w:val="0016165D"/>
    <w:rsid w:val="00161BC4"/>
    <w:rsid w:val="00165183"/>
    <w:rsid w:val="0016795B"/>
    <w:rsid w:val="00170BB8"/>
    <w:rsid w:val="00185909"/>
    <w:rsid w:val="00190152"/>
    <w:rsid w:val="0019091D"/>
    <w:rsid w:val="001944B5"/>
    <w:rsid w:val="001A36B3"/>
    <w:rsid w:val="001A43FD"/>
    <w:rsid w:val="001A6447"/>
    <w:rsid w:val="001B0D0F"/>
    <w:rsid w:val="001B3C1C"/>
    <w:rsid w:val="001C2311"/>
    <w:rsid w:val="001D6B97"/>
    <w:rsid w:val="001F01A4"/>
    <w:rsid w:val="001F167E"/>
    <w:rsid w:val="00225A58"/>
    <w:rsid w:val="00230049"/>
    <w:rsid w:val="002346B1"/>
    <w:rsid w:val="00236FB0"/>
    <w:rsid w:val="00242903"/>
    <w:rsid w:val="002453A2"/>
    <w:rsid w:val="0025096C"/>
    <w:rsid w:val="0025106A"/>
    <w:rsid w:val="00252B9B"/>
    <w:rsid w:val="0026085F"/>
    <w:rsid w:val="00262920"/>
    <w:rsid w:val="002706CA"/>
    <w:rsid w:val="00275123"/>
    <w:rsid w:val="002772E9"/>
    <w:rsid w:val="002939F4"/>
    <w:rsid w:val="002957C0"/>
    <w:rsid w:val="00297ED4"/>
    <w:rsid w:val="002A4412"/>
    <w:rsid w:val="002C05EB"/>
    <w:rsid w:val="002C5567"/>
    <w:rsid w:val="002D1EFC"/>
    <w:rsid w:val="002D2166"/>
    <w:rsid w:val="00316099"/>
    <w:rsid w:val="003168D1"/>
    <w:rsid w:val="00317480"/>
    <w:rsid w:val="00333772"/>
    <w:rsid w:val="003374F0"/>
    <w:rsid w:val="0033756C"/>
    <w:rsid w:val="00342724"/>
    <w:rsid w:val="0034277B"/>
    <w:rsid w:val="00345C24"/>
    <w:rsid w:val="003549C8"/>
    <w:rsid w:val="0035679D"/>
    <w:rsid w:val="003611FC"/>
    <w:rsid w:val="00377681"/>
    <w:rsid w:val="00391007"/>
    <w:rsid w:val="003922A2"/>
    <w:rsid w:val="003963FD"/>
    <w:rsid w:val="003A2585"/>
    <w:rsid w:val="003B5FBE"/>
    <w:rsid w:val="003B6530"/>
    <w:rsid w:val="003E4C5C"/>
    <w:rsid w:val="003E7C32"/>
    <w:rsid w:val="003F34DF"/>
    <w:rsid w:val="003F62C4"/>
    <w:rsid w:val="00412AA4"/>
    <w:rsid w:val="00423FB7"/>
    <w:rsid w:val="00424886"/>
    <w:rsid w:val="00435BE9"/>
    <w:rsid w:val="0044236C"/>
    <w:rsid w:val="00443EAE"/>
    <w:rsid w:val="004534CA"/>
    <w:rsid w:val="004649C9"/>
    <w:rsid w:val="00465AD9"/>
    <w:rsid w:val="004811A2"/>
    <w:rsid w:val="00481D62"/>
    <w:rsid w:val="0048409C"/>
    <w:rsid w:val="00487137"/>
    <w:rsid w:val="00490B09"/>
    <w:rsid w:val="004A047B"/>
    <w:rsid w:val="004B42AB"/>
    <w:rsid w:val="004B4408"/>
    <w:rsid w:val="004E42A3"/>
    <w:rsid w:val="004F3CAC"/>
    <w:rsid w:val="004F5818"/>
    <w:rsid w:val="004F6163"/>
    <w:rsid w:val="0050171B"/>
    <w:rsid w:val="00536266"/>
    <w:rsid w:val="00536899"/>
    <w:rsid w:val="00551D38"/>
    <w:rsid w:val="00556075"/>
    <w:rsid w:val="005623A2"/>
    <w:rsid w:val="00563D41"/>
    <w:rsid w:val="0057370A"/>
    <w:rsid w:val="00585DA9"/>
    <w:rsid w:val="005959F1"/>
    <w:rsid w:val="005A6B7E"/>
    <w:rsid w:val="005A7039"/>
    <w:rsid w:val="005B6C5E"/>
    <w:rsid w:val="005B6E03"/>
    <w:rsid w:val="005B759F"/>
    <w:rsid w:val="005D5227"/>
    <w:rsid w:val="005F68B2"/>
    <w:rsid w:val="006002F4"/>
    <w:rsid w:val="00631249"/>
    <w:rsid w:val="006446F4"/>
    <w:rsid w:val="00645A5B"/>
    <w:rsid w:val="00645EE8"/>
    <w:rsid w:val="00654703"/>
    <w:rsid w:val="00657CF8"/>
    <w:rsid w:val="00663C48"/>
    <w:rsid w:val="006746F4"/>
    <w:rsid w:val="006A60AD"/>
    <w:rsid w:val="006B0496"/>
    <w:rsid w:val="006C07C1"/>
    <w:rsid w:val="006C2C47"/>
    <w:rsid w:val="006D3DE6"/>
    <w:rsid w:val="006D6A77"/>
    <w:rsid w:val="006F49E1"/>
    <w:rsid w:val="0070051C"/>
    <w:rsid w:val="0070349D"/>
    <w:rsid w:val="00722543"/>
    <w:rsid w:val="00740768"/>
    <w:rsid w:val="007436D8"/>
    <w:rsid w:val="0074499F"/>
    <w:rsid w:val="0076436F"/>
    <w:rsid w:val="0076552D"/>
    <w:rsid w:val="007709AE"/>
    <w:rsid w:val="007928EF"/>
    <w:rsid w:val="007A120D"/>
    <w:rsid w:val="007A5FA5"/>
    <w:rsid w:val="007B4781"/>
    <w:rsid w:val="007C6BC4"/>
    <w:rsid w:val="007D4599"/>
    <w:rsid w:val="007F29AC"/>
    <w:rsid w:val="007F2F9F"/>
    <w:rsid w:val="007F4FA0"/>
    <w:rsid w:val="007F610C"/>
    <w:rsid w:val="00802DF0"/>
    <w:rsid w:val="0082393F"/>
    <w:rsid w:val="008256C1"/>
    <w:rsid w:val="008335C9"/>
    <w:rsid w:val="0084303F"/>
    <w:rsid w:val="00846333"/>
    <w:rsid w:val="00853BBB"/>
    <w:rsid w:val="008552E8"/>
    <w:rsid w:val="00855A67"/>
    <w:rsid w:val="00867193"/>
    <w:rsid w:val="00875A40"/>
    <w:rsid w:val="00876901"/>
    <w:rsid w:val="008772D6"/>
    <w:rsid w:val="00881C03"/>
    <w:rsid w:val="00893B80"/>
    <w:rsid w:val="008949CB"/>
    <w:rsid w:val="008A0394"/>
    <w:rsid w:val="008A23B0"/>
    <w:rsid w:val="008B2FC5"/>
    <w:rsid w:val="008D0F23"/>
    <w:rsid w:val="008F1B0E"/>
    <w:rsid w:val="008F3B13"/>
    <w:rsid w:val="008F798D"/>
    <w:rsid w:val="00902F14"/>
    <w:rsid w:val="009048D3"/>
    <w:rsid w:val="00906088"/>
    <w:rsid w:val="00917B8E"/>
    <w:rsid w:val="0092798D"/>
    <w:rsid w:val="009330F3"/>
    <w:rsid w:val="00942907"/>
    <w:rsid w:val="00945FDD"/>
    <w:rsid w:val="00953CF8"/>
    <w:rsid w:val="009641F5"/>
    <w:rsid w:val="00967135"/>
    <w:rsid w:val="0099018C"/>
    <w:rsid w:val="009A4473"/>
    <w:rsid w:val="009A5634"/>
    <w:rsid w:val="009A75B2"/>
    <w:rsid w:val="009B2985"/>
    <w:rsid w:val="009B2CB8"/>
    <w:rsid w:val="009B78F9"/>
    <w:rsid w:val="009E5ED3"/>
    <w:rsid w:val="009E7118"/>
    <w:rsid w:val="009F538D"/>
    <w:rsid w:val="00A0162D"/>
    <w:rsid w:val="00A119FA"/>
    <w:rsid w:val="00A141CD"/>
    <w:rsid w:val="00A16116"/>
    <w:rsid w:val="00A23CA0"/>
    <w:rsid w:val="00A3004F"/>
    <w:rsid w:val="00A30538"/>
    <w:rsid w:val="00A3189C"/>
    <w:rsid w:val="00A340E9"/>
    <w:rsid w:val="00A40DF9"/>
    <w:rsid w:val="00A418F4"/>
    <w:rsid w:val="00A42B75"/>
    <w:rsid w:val="00A44232"/>
    <w:rsid w:val="00A47C92"/>
    <w:rsid w:val="00A53810"/>
    <w:rsid w:val="00A566AB"/>
    <w:rsid w:val="00A73998"/>
    <w:rsid w:val="00A77BDF"/>
    <w:rsid w:val="00A84EA8"/>
    <w:rsid w:val="00A911A0"/>
    <w:rsid w:val="00A94A41"/>
    <w:rsid w:val="00AA0361"/>
    <w:rsid w:val="00AA45AA"/>
    <w:rsid w:val="00AA5239"/>
    <w:rsid w:val="00AB3CE0"/>
    <w:rsid w:val="00AC13B2"/>
    <w:rsid w:val="00AD7171"/>
    <w:rsid w:val="00AE26B5"/>
    <w:rsid w:val="00AF39A2"/>
    <w:rsid w:val="00AF402C"/>
    <w:rsid w:val="00B06A3E"/>
    <w:rsid w:val="00B12678"/>
    <w:rsid w:val="00B143BA"/>
    <w:rsid w:val="00B17CD7"/>
    <w:rsid w:val="00B22E3E"/>
    <w:rsid w:val="00B30F42"/>
    <w:rsid w:val="00B3296E"/>
    <w:rsid w:val="00B329CF"/>
    <w:rsid w:val="00B331B6"/>
    <w:rsid w:val="00B40CDA"/>
    <w:rsid w:val="00B43897"/>
    <w:rsid w:val="00B45B74"/>
    <w:rsid w:val="00B609F7"/>
    <w:rsid w:val="00B6573C"/>
    <w:rsid w:val="00B74C13"/>
    <w:rsid w:val="00B82FF7"/>
    <w:rsid w:val="00B90607"/>
    <w:rsid w:val="00B92834"/>
    <w:rsid w:val="00B97C20"/>
    <w:rsid w:val="00BA51BB"/>
    <w:rsid w:val="00BB39EE"/>
    <w:rsid w:val="00BB7F0D"/>
    <w:rsid w:val="00BC1ED7"/>
    <w:rsid w:val="00BC7AF3"/>
    <w:rsid w:val="00BE0171"/>
    <w:rsid w:val="00C112E5"/>
    <w:rsid w:val="00C20172"/>
    <w:rsid w:val="00C218E5"/>
    <w:rsid w:val="00C266A9"/>
    <w:rsid w:val="00C26F4C"/>
    <w:rsid w:val="00C32655"/>
    <w:rsid w:val="00C458F8"/>
    <w:rsid w:val="00C47FCE"/>
    <w:rsid w:val="00C51C15"/>
    <w:rsid w:val="00C528B1"/>
    <w:rsid w:val="00C552F6"/>
    <w:rsid w:val="00C61627"/>
    <w:rsid w:val="00C679FD"/>
    <w:rsid w:val="00C7367F"/>
    <w:rsid w:val="00C8350A"/>
    <w:rsid w:val="00C9269F"/>
    <w:rsid w:val="00C9295C"/>
    <w:rsid w:val="00C978B7"/>
    <w:rsid w:val="00CA40D3"/>
    <w:rsid w:val="00CA6938"/>
    <w:rsid w:val="00CA7A4A"/>
    <w:rsid w:val="00CB32F1"/>
    <w:rsid w:val="00CD780B"/>
    <w:rsid w:val="00CE1759"/>
    <w:rsid w:val="00CF6545"/>
    <w:rsid w:val="00D00311"/>
    <w:rsid w:val="00D06A3C"/>
    <w:rsid w:val="00D127D7"/>
    <w:rsid w:val="00D1336E"/>
    <w:rsid w:val="00D20D06"/>
    <w:rsid w:val="00D32A7C"/>
    <w:rsid w:val="00D36A13"/>
    <w:rsid w:val="00D36DF7"/>
    <w:rsid w:val="00D439DC"/>
    <w:rsid w:val="00D44B61"/>
    <w:rsid w:val="00D44E2E"/>
    <w:rsid w:val="00D4777E"/>
    <w:rsid w:val="00D50B7A"/>
    <w:rsid w:val="00D63157"/>
    <w:rsid w:val="00D75DD0"/>
    <w:rsid w:val="00D83AC4"/>
    <w:rsid w:val="00D861CF"/>
    <w:rsid w:val="00DA44D8"/>
    <w:rsid w:val="00DA65F5"/>
    <w:rsid w:val="00DA77D9"/>
    <w:rsid w:val="00DB0A59"/>
    <w:rsid w:val="00DD01CE"/>
    <w:rsid w:val="00DD1ACF"/>
    <w:rsid w:val="00DD4893"/>
    <w:rsid w:val="00DE4796"/>
    <w:rsid w:val="00DE7BB8"/>
    <w:rsid w:val="00E0065C"/>
    <w:rsid w:val="00E01A9F"/>
    <w:rsid w:val="00E1423B"/>
    <w:rsid w:val="00E3227B"/>
    <w:rsid w:val="00E346D7"/>
    <w:rsid w:val="00E40C5A"/>
    <w:rsid w:val="00E663A4"/>
    <w:rsid w:val="00E67301"/>
    <w:rsid w:val="00EB1F24"/>
    <w:rsid w:val="00EB2C87"/>
    <w:rsid w:val="00EC0DC2"/>
    <w:rsid w:val="00ED10F3"/>
    <w:rsid w:val="00ED4A2B"/>
    <w:rsid w:val="00F043C1"/>
    <w:rsid w:val="00F07920"/>
    <w:rsid w:val="00F11B0A"/>
    <w:rsid w:val="00F1688A"/>
    <w:rsid w:val="00F3245C"/>
    <w:rsid w:val="00F509FF"/>
    <w:rsid w:val="00F5746E"/>
    <w:rsid w:val="00F652DF"/>
    <w:rsid w:val="00F65661"/>
    <w:rsid w:val="00F70D13"/>
    <w:rsid w:val="00F741FA"/>
    <w:rsid w:val="00F7685E"/>
    <w:rsid w:val="00F93EB8"/>
    <w:rsid w:val="00F96BA0"/>
    <w:rsid w:val="00FA633A"/>
    <w:rsid w:val="00FC0BE3"/>
    <w:rsid w:val="00FC42EA"/>
    <w:rsid w:val="00FD7653"/>
    <w:rsid w:val="00FE307F"/>
    <w:rsid w:val="00FF09A1"/>
    <w:rsid w:val="00FF2A25"/>
    <w:rsid w:val="00FF3106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F8C3C"/>
  <w15:docId w15:val="{5FED55F4-66D9-4291-8C0B-14F795DE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30538"/>
    <w:pPr>
      <w:spacing w:before="220"/>
      <w:ind w:left="2608" w:hanging="2608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0BE0"/>
    <w:rPr>
      <w:rFonts w:ascii="Garamond" w:hAnsi="Garamond" w:cs="Arial"/>
      <w:b/>
      <w:bCs/>
      <w:iCs/>
      <w:sz w:val="24"/>
      <w:szCs w:val="22"/>
    </w:rPr>
  </w:style>
  <w:style w:type="paragraph" w:styleId="Caption">
    <w:name w:val="caption"/>
    <w:aliases w:val="Kuvaotsikko"/>
    <w:basedOn w:val="perustyyli"/>
    <w:next w:val="BodyText"/>
    <w:qFormat/>
    <w:rsid w:val="0016165D"/>
    <w:pPr>
      <w:numPr>
        <w:numId w:val="3"/>
      </w:numPr>
      <w:spacing w:after="220"/>
      <w:ind w:left="3629" w:hanging="1021"/>
    </w:pPr>
    <w:rPr>
      <w:bCs/>
      <w:szCs w:val="20"/>
    </w:rPr>
  </w:style>
  <w:style w:type="paragraph" w:styleId="TOC1">
    <w:name w:val="toc 1"/>
    <w:basedOn w:val="Normal"/>
    <w:next w:val="Normal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TOC2">
    <w:name w:val="toc 2"/>
    <w:basedOn w:val="Normal"/>
    <w:next w:val="Normal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TOC3">
    <w:name w:val="toc 3"/>
    <w:basedOn w:val="Normal"/>
    <w:next w:val="Normal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TableofFigures">
    <w:name w:val="table of figures"/>
    <w:basedOn w:val="Caption"/>
    <w:next w:val="Normal"/>
    <w:semiHidden/>
    <w:rsid w:val="00A30538"/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perustyyli"/>
    <w:qFormat/>
    <w:rsid w:val="006D3DE6"/>
    <w:pPr>
      <w:numPr>
        <w:numId w:val="2"/>
      </w:numPr>
      <w:spacing w:after="220"/>
      <w:contextualSpacing/>
    </w:pPr>
  </w:style>
  <w:style w:type="paragraph" w:styleId="Header">
    <w:name w:val="header"/>
    <w:aliases w:val="Ylätunniste"/>
    <w:basedOn w:val="perustyyli"/>
    <w:qFormat/>
    <w:rsid w:val="00002272"/>
    <w:pPr>
      <w:tabs>
        <w:tab w:val="left" w:pos="5216"/>
        <w:tab w:val="left" w:pos="7825"/>
        <w:tab w:val="left" w:pos="9129"/>
      </w:tabs>
    </w:pPr>
  </w:style>
  <w:style w:type="paragraph" w:styleId="Footer">
    <w:name w:val="footer"/>
    <w:basedOn w:val="Normal"/>
    <w:rsid w:val="00252B9B"/>
    <w:pPr>
      <w:tabs>
        <w:tab w:val="center" w:pos="4819"/>
        <w:tab w:val="right" w:pos="9638"/>
      </w:tabs>
      <w:spacing w:before="660"/>
    </w:pPr>
  </w:style>
  <w:style w:type="character" w:customStyle="1" w:styleId="label">
    <w:name w:val="label"/>
    <w:rsid w:val="006F122D"/>
  </w:style>
  <w:style w:type="paragraph" w:customStyle="1" w:styleId="Asiaotsikko">
    <w:name w:val="Asiaotsikko"/>
    <w:basedOn w:val="perustyyli"/>
    <w:next w:val="Leipteksti"/>
    <w:qFormat/>
    <w:rsid w:val="001F167E"/>
    <w:pPr>
      <w:spacing w:after="220"/>
      <w:outlineLvl w:val="0"/>
    </w:pPr>
    <w:rPr>
      <w:rFonts w:cs="Arial"/>
      <w:b/>
      <w:bCs/>
    </w:rPr>
  </w:style>
  <w:style w:type="paragraph" w:customStyle="1" w:styleId="Kappaleteksti">
    <w:name w:val="Kappaleteksti"/>
    <w:basedOn w:val="Normal"/>
    <w:rsid w:val="00C51C15"/>
    <w:pPr>
      <w:ind w:firstLine="0"/>
    </w:pPr>
    <w:rPr>
      <w:rFonts w:cs="Arial"/>
    </w:rPr>
  </w:style>
  <w:style w:type="paragraph" w:customStyle="1" w:styleId="Sivuotsikko">
    <w:name w:val="Sivuotsikko"/>
    <w:basedOn w:val="Normal"/>
    <w:next w:val="Leipteksti"/>
    <w:qFormat/>
    <w:rsid w:val="001F167E"/>
    <w:pPr>
      <w:spacing w:before="0" w:after="220"/>
      <w:ind w:left="0" w:right="2552" w:firstLine="0"/>
      <w:outlineLvl w:val="0"/>
    </w:pPr>
    <w:rPr>
      <w:rFonts w:cs="Arial"/>
      <w:bCs/>
    </w:rPr>
  </w:style>
  <w:style w:type="paragraph" w:customStyle="1" w:styleId="Leipteksti">
    <w:name w:val="Leipäteksti"/>
    <w:basedOn w:val="perustyyli"/>
    <w:qFormat/>
    <w:rsid w:val="00E663A4"/>
    <w:pPr>
      <w:spacing w:after="220"/>
      <w:ind w:left="2608"/>
    </w:pPr>
    <w:rPr>
      <w:rFonts w:eastAsiaTheme="minorHAnsi" w:cstheme="minorHAnsi"/>
      <w:lang w:eastAsia="en-US"/>
    </w:rPr>
  </w:style>
  <w:style w:type="paragraph" w:customStyle="1" w:styleId="Taulukonselite">
    <w:name w:val="Taulukon selite"/>
    <w:basedOn w:val="perustyyli"/>
    <w:next w:val="BodyText"/>
    <w:qFormat/>
    <w:rsid w:val="00A3189C"/>
    <w:pPr>
      <w:numPr>
        <w:numId w:val="5"/>
      </w:numPr>
      <w:spacing w:after="220"/>
      <w:ind w:left="3912" w:hanging="1304"/>
    </w:pPr>
  </w:style>
  <w:style w:type="paragraph" w:styleId="BodyText">
    <w:name w:val="Body Text"/>
    <w:basedOn w:val="Normal"/>
    <w:link w:val="BodyTextChar"/>
    <w:rsid w:val="006D3D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3DE6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39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ulukkoteksti">
    <w:name w:val="Taulukkoteksti"/>
    <w:basedOn w:val="perustyyli"/>
    <w:qFormat/>
    <w:rsid w:val="003963FD"/>
    <w:pPr>
      <w:spacing w:before="80" w:after="80"/>
    </w:pPr>
    <w:rPr>
      <w:sz w:val="20"/>
    </w:rPr>
  </w:style>
  <w:style w:type="paragraph" w:customStyle="1" w:styleId="Taulukonotsikko">
    <w:name w:val="Taulukon otsikko"/>
    <w:basedOn w:val="perustyyli"/>
    <w:qFormat/>
    <w:rsid w:val="00F5746E"/>
    <w:pPr>
      <w:spacing w:before="80" w:after="80"/>
    </w:pPr>
    <w:rPr>
      <w:b/>
      <w:sz w:val="20"/>
    </w:rPr>
  </w:style>
  <w:style w:type="paragraph" w:customStyle="1" w:styleId="Riippuvasivuotsikko">
    <w:name w:val="Riippuva sivuotsikko"/>
    <w:basedOn w:val="Sivuotsikko"/>
    <w:qFormat/>
    <w:rsid w:val="00C7367F"/>
    <w:pPr>
      <w:ind w:left="2608" w:right="0" w:hanging="2608"/>
    </w:pPr>
  </w:style>
  <w:style w:type="paragraph" w:customStyle="1" w:styleId="perustyyli">
    <w:name w:val="perustyyli"/>
    <w:basedOn w:val="Normal"/>
    <w:qFormat/>
    <w:rsid w:val="00855A67"/>
    <w:pPr>
      <w:spacing w:before="0"/>
      <w:ind w:left="0" w:firstLine="0"/>
    </w:pPr>
  </w:style>
  <w:style w:type="paragraph" w:customStyle="1" w:styleId="Riippuva">
    <w:name w:val="Riippuva"/>
    <w:basedOn w:val="Riippuvasivuotsikko"/>
    <w:rsid w:val="003E7C32"/>
    <w:pPr>
      <w:keepNext/>
    </w:pPr>
    <w:rPr>
      <w:noProof/>
    </w:rPr>
  </w:style>
  <w:style w:type="paragraph" w:customStyle="1" w:styleId="Numeroitusivuotsikko">
    <w:name w:val="Numeroitu sivuotsikko"/>
    <w:basedOn w:val="Sivuotsikko"/>
    <w:next w:val="Leipteksti"/>
    <w:qFormat/>
    <w:rsid w:val="003E7C32"/>
    <w:pPr>
      <w:numPr>
        <w:numId w:val="16"/>
      </w:numPr>
    </w:pPr>
  </w:style>
  <w:style w:type="character" w:customStyle="1" w:styleId="fontstyle01">
    <w:name w:val="fontstyle01"/>
    <w:basedOn w:val="DefaultParagraphFont"/>
    <w:rsid w:val="00D32A7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rsid w:val="0042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52A8"/>
    <w:pPr>
      <w:spacing w:before="100" w:beforeAutospacing="1" w:after="100" w:afterAutospacing="1"/>
      <w:ind w:left="0" w:firstLine="0"/>
    </w:pPr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rsid w:val="00B9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\OneDrive\Documents\Custom%20Office%20Templates\Shor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2011-12-12T22:00:00+00:00</Julkaistu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1B02F-6234-4A79-97FA-1F0F97762E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Report Template</Template>
  <TotalTime>819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Otsikot</vt:lpstr>
      </vt:variant>
      <vt:variant>
        <vt:i4>13</vt:i4>
      </vt:variant>
    </vt:vector>
  </HeadingPairs>
  <TitlesOfParts>
    <vt:vector size="15" baseType="lpstr">
      <vt:lpstr>Ohje harjoitustöiden laatimiseen HAAGA-HELIAssa (alle 5-sivuiset tekstit)</vt:lpstr>
      <vt:lpstr>Ohje harjoitustöiden laatimiseen HAAGA-HELIAssa (alle 5-sivuiset tekstit)</vt:lpstr>
      <vt:lpstr>Harjoitustöiden laatiminen</vt:lpstr>
      <vt:lpstr>Harjoitustyön pohjan käytön alkutoimet</vt:lpstr>
      <vt:lpstr>Tunnistetiedot</vt:lpstr>
      <vt:lpstr>Asiakirjan otsikon ja leipätekstin tyylit</vt:lpstr>
      <vt:lpstr>Luetelmat</vt:lpstr>
      <vt:lpstr>Taulukot</vt:lpstr>
      <vt:lpstr>Kuvat</vt:lpstr>
      <vt:lpstr>Tekstilaji vaikuttaa rakenteeseen ja sisältöön</vt:lpstr>
      <vt:lpstr>Käytä lähteitä harjoitustyössäkin</vt:lpstr>
      <vt:lpstr>Liitteet</vt:lpstr>
      <vt:lpstr>Liitteet	Liite 1. Otsikko</vt:lpstr>
      <vt:lpstr>Liite 2. Otsikko</vt:lpstr>
      <vt:lpstr>Tutustu myös muihin ohjeisiin</vt:lpstr>
    </vt:vector>
  </TitlesOfParts>
  <Company>HAAGA-HELIA ammattikorkeakoulu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Mai</dc:creator>
  <cp:keywords/>
  <dc:description/>
  <cp:lastModifiedBy>Hoang Ngoc Mai</cp:lastModifiedBy>
  <cp:revision>26</cp:revision>
  <cp:lastPrinted>2022-09-13T22:14:00Z</cp:lastPrinted>
  <dcterms:created xsi:type="dcterms:W3CDTF">2022-05-11T23:52:00Z</dcterms:created>
  <dcterms:modified xsi:type="dcterms:W3CDTF">2022-09-13T22:14:00Z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